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D3" w:rsidRDefault="00733DDE" w:rsidP="00065B32">
      <w:pPr>
        <w:jc w:val="center"/>
        <w:rPr>
          <w:b/>
          <w:lang w:val="es-CO"/>
        </w:rPr>
      </w:pPr>
      <w:r>
        <w:rPr>
          <w:b/>
          <w:lang w:val="es-CO"/>
        </w:rPr>
        <w:t>Calculadora</w:t>
      </w:r>
      <w:r w:rsidR="004E4998">
        <w:rPr>
          <w:b/>
          <w:lang w:val="es-CO"/>
        </w:rPr>
        <w:t xml:space="preserve"> </w:t>
      </w:r>
      <w:r>
        <w:rPr>
          <w:b/>
          <w:lang w:val="es-CO"/>
        </w:rPr>
        <w:t>Notas</w:t>
      </w:r>
    </w:p>
    <w:p w:rsidR="00065B32" w:rsidRDefault="00065B32" w:rsidP="00065B32">
      <w:pPr>
        <w:pStyle w:val="Ttulo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4E499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>R1</w:t>
            </w:r>
            <w:bookmarkStart w:id="0" w:name="OLE_LINK3"/>
            <w:bookmarkStart w:id="1" w:name="OLE_LINK4"/>
            <w:r w:rsidRPr="005C7AAB">
              <w:rPr>
                <w:sz w:val="18"/>
                <w:szCs w:val="18"/>
              </w:rPr>
              <w:t xml:space="preserve"> – </w:t>
            </w:r>
            <w:bookmarkEnd w:id="0"/>
            <w:bookmarkEnd w:id="1"/>
            <w:r w:rsidR="00D01E1B">
              <w:rPr>
                <w:sz w:val="18"/>
                <w:szCs w:val="18"/>
              </w:rPr>
              <w:t xml:space="preserve">Visualizar la información de </w:t>
            </w:r>
            <w:r w:rsidR="004E4998">
              <w:rPr>
                <w:sz w:val="18"/>
                <w:szCs w:val="18"/>
              </w:rPr>
              <w:t>los niveles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D01E1B" w:rsidP="00D01E1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número, el tema, el porcentaje del examen práctico, el porcentaje del examen teórico, el porcentaje del ejercicio, la nota del examen práctico, la nota de</w:t>
            </w:r>
            <w:r w:rsidR="00010E6E">
              <w:rPr>
                <w:b w:val="0"/>
                <w:sz w:val="18"/>
                <w:szCs w:val="18"/>
              </w:rPr>
              <w:t xml:space="preserve">l examen teórico y </w:t>
            </w:r>
            <w:r>
              <w:rPr>
                <w:b w:val="0"/>
                <w:sz w:val="18"/>
                <w:szCs w:val="18"/>
              </w:rPr>
              <w:t xml:space="preserve"> la nota del ejercicio</w:t>
            </w:r>
            <w:r w:rsidR="0074160F">
              <w:rPr>
                <w:b w:val="0"/>
                <w:sz w:val="18"/>
                <w:szCs w:val="18"/>
              </w:rPr>
              <w:t xml:space="preserve"> de todos los niveles del curso.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065B32" w:rsidP="00010E6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la información del </w:t>
            </w:r>
            <w:r w:rsidR="00010E6E">
              <w:rPr>
                <w:b w:val="0"/>
                <w:sz w:val="18"/>
                <w:szCs w:val="18"/>
              </w:rPr>
              <w:t>nivel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10E6E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10E6E" w:rsidRPr="005C7AAB" w:rsidRDefault="00010E6E" w:rsidP="0074160F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="003A196C" w:rsidRPr="005C7AAB">
              <w:rPr>
                <w:sz w:val="18"/>
                <w:szCs w:val="18"/>
              </w:rPr>
              <w:t xml:space="preserve"> – </w:t>
            </w:r>
            <w:r w:rsidR="003A196C">
              <w:rPr>
                <w:sz w:val="18"/>
                <w:szCs w:val="18"/>
              </w:rPr>
              <w:t>Cambiar las notas de un nivel</w:t>
            </w:r>
            <w:r w:rsidR="0074160F">
              <w:rPr>
                <w:sz w:val="18"/>
                <w:szCs w:val="18"/>
              </w:rPr>
              <w:t>.</w:t>
            </w:r>
          </w:p>
        </w:tc>
      </w:tr>
      <w:tr w:rsidR="0079052B" w:rsidRPr="009E5437" w:rsidTr="001D7F3C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9052B" w:rsidRPr="009E5437" w:rsidRDefault="0079052B" w:rsidP="0079052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52B" w:rsidRPr="007913E6" w:rsidRDefault="007913E6" w:rsidP="0079052B">
            <w:pPr>
              <w:pStyle w:val="TituloPrincipla"/>
              <w:spacing w:before="40" w:after="40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Muestra las notas cambiadas de un nivel el cual sea escogido, donde se muestran las notas del ejercicio, del examen teórico y del examen práctico, antes de ser cambiadas o después de ser cambiadas.</w:t>
            </w:r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9052B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052B" w:rsidRPr="00246008" w:rsidRDefault="00246008" w:rsidP="0079052B">
            <w:pPr>
              <w:pStyle w:val="TituloPrincipla"/>
              <w:spacing w:before="40" w:after="40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b w:val="0"/>
                <w:color w:val="000000" w:themeColor="text1"/>
                <w:sz w:val="18"/>
                <w:szCs w:val="18"/>
              </w:rPr>
              <w:t>Las notas que se van a cambiar de un nivel.</w:t>
            </w:r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9052B" w:rsidRPr="009E5437" w:rsidTr="00494AE8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52B" w:rsidRPr="00757D85" w:rsidRDefault="00757D85" w:rsidP="0079052B">
            <w:pPr>
              <w:pStyle w:val="TituloPrincipla"/>
              <w:spacing w:before="40" w:after="40"/>
              <w:jc w:val="left"/>
              <w:rPr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b w:val="0"/>
                <w:color w:val="000000" w:themeColor="text1"/>
                <w:sz w:val="20"/>
                <w:szCs w:val="20"/>
                <w:lang w:val="es-CO" w:eastAsia="en-US"/>
              </w:rPr>
              <w:t>Se muestran las notas modificadas de un nivel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01E1B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D01E1B" w:rsidRPr="005C7AAB" w:rsidRDefault="00010E6E" w:rsidP="008A487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  <w:r w:rsidR="00D01E1B" w:rsidRPr="005C7AAB">
              <w:rPr>
                <w:sz w:val="18"/>
                <w:szCs w:val="18"/>
              </w:rPr>
              <w:t xml:space="preserve"> – </w:t>
            </w:r>
            <w:r w:rsidR="00D01E1B">
              <w:rPr>
                <w:sz w:val="18"/>
                <w:szCs w:val="18"/>
              </w:rPr>
              <w:t xml:space="preserve">Calcular la nota definitiva </w:t>
            </w:r>
            <w:r w:rsidR="008A4871">
              <w:rPr>
                <w:sz w:val="18"/>
                <w:szCs w:val="18"/>
              </w:rPr>
              <w:t>de todos los niveles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D01E1B" w:rsidRPr="009E543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D01E1B" w:rsidRPr="009E5437" w:rsidRDefault="008A4871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 la nota definitiva de cada uno de los niveles, a partir de las notas y los porcentajes definidos.</w:t>
            </w:r>
          </w:p>
        </w:tc>
      </w:tr>
      <w:tr w:rsidR="00D01E1B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01E1B" w:rsidRDefault="00D01E1B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0E6E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0E6E" w:rsidRDefault="008A4871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D01E1B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01E1B" w:rsidRDefault="00D01E1B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01E1B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01E1B" w:rsidRPr="009E5437" w:rsidRDefault="008A4871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calcula la nota definitiva de todos los niveles.</w:t>
            </w:r>
          </w:p>
        </w:tc>
      </w:tr>
    </w:tbl>
    <w:p w:rsidR="008A4871" w:rsidRDefault="008A4871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8A4871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A4871" w:rsidRPr="009E5437" w:rsidRDefault="008A4871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8A4871" w:rsidRPr="005C7AAB" w:rsidRDefault="009B5098" w:rsidP="00CA114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</w:t>
            </w:r>
            <w:r w:rsidR="008A4871" w:rsidRPr="005C7AAB">
              <w:rPr>
                <w:sz w:val="18"/>
                <w:szCs w:val="18"/>
              </w:rPr>
              <w:t xml:space="preserve"> – </w:t>
            </w:r>
            <w:r w:rsidR="008A4871">
              <w:rPr>
                <w:sz w:val="18"/>
                <w:szCs w:val="18"/>
              </w:rPr>
              <w:t>Calcular</w:t>
            </w:r>
            <w:r w:rsidR="00403AD0">
              <w:rPr>
                <w:sz w:val="18"/>
                <w:szCs w:val="18"/>
              </w:rPr>
              <w:t xml:space="preserve"> </w:t>
            </w:r>
            <w:r w:rsidR="00CA1144">
              <w:rPr>
                <w:sz w:val="18"/>
                <w:szCs w:val="18"/>
              </w:rPr>
              <w:t>nota definitiva del curso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8A4871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A4871" w:rsidRPr="009E5437" w:rsidRDefault="008A4871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8A4871" w:rsidRPr="009E5437" w:rsidRDefault="008A4871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Permite calcular la nota </w:t>
            </w:r>
            <w:r w:rsidR="00CA1144">
              <w:rPr>
                <w:b w:val="0"/>
                <w:sz w:val="18"/>
                <w:szCs w:val="18"/>
              </w:rPr>
              <w:t>definitiva</w:t>
            </w:r>
            <w:r>
              <w:rPr>
                <w:b w:val="0"/>
                <w:sz w:val="18"/>
                <w:szCs w:val="18"/>
              </w:rPr>
              <w:t xml:space="preserve"> del curso, </w:t>
            </w:r>
            <w:r w:rsidR="00CA1144">
              <w:rPr>
                <w:b w:val="0"/>
                <w:sz w:val="18"/>
                <w:szCs w:val="18"/>
              </w:rPr>
              <w:t>a partir de la nota obtenida en cada uno de los niveles.</w:t>
            </w:r>
          </w:p>
        </w:tc>
      </w:tr>
      <w:tr w:rsidR="008A4871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A4871" w:rsidRDefault="008A4871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A4871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A4871" w:rsidRDefault="008A487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8A4871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8A4871" w:rsidRDefault="008A4871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A4871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8A4871" w:rsidRPr="009E5437" w:rsidRDefault="00403AD0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la </w:t>
            </w:r>
            <w:r w:rsidR="00CA1144">
              <w:rPr>
                <w:b w:val="0"/>
                <w:sz w:val="18"/>
                <w:szCs w:val="18"/>
              </w:rPr>
              <w:t>nota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CA1144">
              <w:rPr>
                <w:b w:val="0"/>
                <w:sz w:val="18"/>
                <w:szCs w:val="18"/>
              </w:rPr>
              <w:t>definitiva</w:t>
            </w:r>
            <w:r>
              <w:rPr>
                <w:b w:val="0"/>
                <w:sz w:val="18"/>
                <w:szCs w:val="18"/>
              </w:rPr>
              <w:t xml:space="preserve"> del curso.</w:t>
            </w:r>
          </w:p>
        </w:tc>
      </w:tr>
    </w:tbl>
    <w:p w:rsidR="008A4871" w:rsidRDefault="008A4871" w:rsidP="00065B32">
      <w:pPr>
        <w:jc w:val="both"/>
      </w:pPr>
    </w:p>
    <w:p w:rsidR="009F4B37" w:rsidRDefault="009F4B37" w:rsidP="00065B32">
      <w:pPr>
        <w:jc w:val="both"/>
      </w:pPr>
    </w:p>
    <w:p w:rsidR="009F4B37" w:rsidRDefault="009F4B37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CA1144" w:rsidP="00AC134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Calcular promedio de ejercicios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calcular el promedio de todos los</w:t>
            </w:r>
            <w:r w:rsidR="004F73A2">
              <w:rPr>
                <w:b w:val="0"/>
                <w:sz w:val="18"/>
                <w:szCs w:val="18"/>
              </w:rPr>
              <w:t xml:space="preserve"> exámenes ejercicios del curso.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nota promedio de los ejercicios.</w:t>
            </w:r>
          </w:p>
        </w:tc>
      </w:tr>
    </w:tbl>
    <w:p w:rsidR="00CA1144" w:rsidRDefault="00CA114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CA1144" w:rsidP="00CA114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Calcular promedio de exámenes teóricos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CA1144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calcular el promedio de todos los exámenes teóricos del curso.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nota promedio de los exámenes teóricos.</w:t>
            </w:r>
          </w:p>
        </w:tc>
      </w:tr>
    </w:tbl>
    <w:p w:rsidR="00CA1144" w:rsidRDefault="00CA114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CA1144" w:rsidP="00CA114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R7</w:t>
            </w:r>
            <w:r w:rsidRPr="005C7AAB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Calcular promedio de exámenes prácticos</w:t>
            </w:r>
            <w:r w:rsidR="009F4B37">
              <w:rPr>
                <w:sz w:val="18"/>
                <w:szCs w:val="18"/>
              </w:rPr>
              <w:t>.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CA1144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calcular el promedio de todos los exámenes prácticos del curso.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CA1144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la nota promedio de los exámenes prácticos.</w:t>
            </w:r>
          </w:p>
        </w:tc>
      </w:tr>
    </w:tbl>
    <w:p w:rsidR="00CA1144" w:rsidRPr="00065B32" w:rsidRDefault="00CA1144" w:rsidP="00065B32">
      <w:pPr>
        <w:jc w:val="both"/>
      </w:pPr>
    </w:p>
    <w:sectPr w:rsidR="00CA1144" w:rsidRPr="00065B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3BB" w:rsidRDefault="007633BB" w:rsidP="003066AA">
      <w:pPr>
        <w:spacing w:after="0" w:line="240" w:lineRule="auto"/>
      </w:pPr>
      <w:r>
        <w:separator/>
      </w:r>
    </w:p>
  </w:endnote>
  <w:endnote w:type="continuationSeparator" w:id="0">
    <w:p w:rsidR="007633BB" w:rsidRDefault="007633BB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3BB" w:rsidRDefault="007633BB" w:rsidP="003066AA">
      <w:pPr>
        <w:spacing w:after="0" w:line="240" w:lineRule="auto"/>
      </w:pPr>
      <w:r>
        <w:separator/>
      </w:r>
    </w:p>
  </w:footnote>
  <w:footnote w:type="continuationSeparator" w:id="0">
    <w:p w:rsidR="007633BB" w:rsidRDefault="007633BB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Encabezado"/>
                  <w:jc w:val="right"/>
                </w:pPr>
                <w:r>
                  <w:rPr>
                    <w:noProof/>
                  </w:rPr>
                  <w:drawing>
                    <wp:inline distT="0" distB="0" distL="0" distR="0">
                      <wp:extent cx="1685925" cy="820632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278" w:rsidRDefault="00E222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32"/>
    <w:rsid w:val="00010E6E"/>
    <w:rsid w:val="00042A66"/>
    <w:rsid w:val="00065B32"/>
    <w:rsid w:val="000977D3"/>
    <w:rsid w:val="000E3C80"/>
    <w:rsid w:val="00246008"/>
    <w:rsid w:val="00246724"/>
    <w:rsid w:val="003066AA"/>
    <w:rsid w:val="003A196C"/>
    <w:rsid w:val="00403AD0"/>
    <w:rsid w:val="004B7A61"/>
    <w:rsid w:val="004E4998"/>
    <w:rsid w:val="004F73A2"/>
    <w:rsid w:val="00600DBB"/>
    <w:rsid w:val="00645C95"/>
    <w:rsid w:val="00733DDE"/>
    <w:rsid w:val="0074160F"/>
    <w:rsid w:val="00757D85"/>
    <w:rsid w:val="007633BB"/>
    <w:rsid w:val="0079052B"/>
    <w:rsid w:val="007913E6"/>
    <w:rsid w:val="007E2382"/>
    <w:rsid w:val="0088542D"/>
    <w:rsid w:val="008A4871"/>
    <w:rsid w:val="008C71E5"/>
    <w:rsid w:val="009B5098"/>
    <w:rsid w:val="009C3C38"/>
    <w:rsid w:val="009F4B37"/>
    <w:rsid w:val="00A06215"/>
    <w:rsid w:val="00A86D36"/>
    <w:rsid w:val="00B05B2F"/>
    <w:rsid w:val="00BF4D3E"/>
    <w:rsid w:val="00CA1144"/>
    <w:rsid w:val="00D01E1B"/>
    <w:rsid w:val="00DE699F"/>
    <w:rsid w:val="00E13E70"/>
    <w:rsid w:val="00E22278"/>
    <w:rsid w:val="00F214FD"/>
    <w:rsid w:val="00F433FF"/>
    <w:rsid w:val="00F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F4BE9"/>
  <w15:docId w15:val="{81BEF471-78D9-4CFF-8A76-BC21C542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1096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SAMSUNG</cp:lastModifiedBy>
  <cp:revision>9</cp:revision>
  <dcterms:created xsi:type="dcterms:W3CDTF">2016-10-03T17:17:00Z</dcterms:created>
  <dcterms:modified xsi:type="dcterms:W3CDTF">2017-08-21T19:03:00Z</dcterms:modified>
</cp:coreProperties>
</file>